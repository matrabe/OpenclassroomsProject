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D4AB" w14:textId="22F162F5" w:rsidR="009F6BA9" w:rsidRPr="00EE67DA" w:rsidRDefault="003E507F" w:rsidP="00F812D0">
      <w:pPr>
        <w:pStyle w:val="Titre"/>
        <w:rPr>
          <w:sz w:val="20"/>
          <w:szCs w:val="20"/>
        </w:rPr>
      </w:pPr>
      <w:r w:rsidRPr="00EE67DA">
        <w:rPr>
          <w:sz w:val="20"/>
          <w:szCs w:val="20"/>
        </w:rPr>
        <w:t>Projet personnel :</w:t>
      </w:r>
    </w:p>
    <w:p w14:paraId="44AD9676" w14:textId="0BB6191B" w:rsidR="00595008" w:rsidRPr="00EE67DA" w:rsidRDefault="003E507F" w:rsidP="00F812D0">
      <w:pPr>
        <w:rPr>
          <w:sz w:val="20"/>
          <w:szCs w:val="20"/>
        </w:rPr>
      </w:pPr>
      <w:r w:rsidRPr="00EE67DA">
        <w:rPr>
          <w:sz w:val="20"/>
          <w:szCs w:val="20"/>
        </w:rPr>
        <w:t>Création d’un mini-site web</w:t>
      </w:r>
      <w:r w:rsidR="00351FF6" w:rsidRPr="00EE67DA">
        <w:rPr>
          <w:sz w:val="20"/>
          <w:szCs w:val="20"/>
        </w:rPr>
        <w:t xml:space="preserve"> : </w:t>
      </w:r>
    </w:p>
    <w:p w14:paraId="30BBCAA8" w14:textId="5D1261D8" w:rsidR="00595008" w:rsidRPr="00EE67DA" w:rsidRDefault="00595008">
      <w:pPr>
        <w:rPr>
          <w:rFonts w:ascii="Segoe UI" w:hAnsi="Segoe UI" w:cs="Segoe UI"/>
          <w:sz w:val="20"/>
          <w:szCs w:val="20"/>
        </w:rPr>
      </w:pPr>
    </w:p>
    <w:p w14:paraId="17FB9710" w14:textId="5F3C5554" w:rsidR="00351FF6" w:rsidRPr="00EE67DA" w:rsidRDefault="00351FF6" w:rsidP="00351FF6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>Pour créer ma première page web, j’ai utilisé un éditeur de texte : Visual Studio Code et le navigateur Google Chrome.</w:t>
      </w:r>
    </w:p>
    <w:p w14:paraId="68B1B6E4" w14:textId="5C289226" w:rsidR="00511DD2" w:rsidRPr="00EE67DA" w:rsidRDefault="00511DD2" w:rsidP="00511DD2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J’ai </w:t>
      </w:r>
      <w:r w:rsidR="003E02A1" w:rsidRPr="00EE67DA">
        <w:rPr>
          <w:rFonts w:ascii="Segoe UI" w:hAnsi="Segoe UI" w:cs="Segoe UI"/>
          <w:sz w:val="20"/>
          <w:szCs w:val="20"/>
        </w:rPr>
        <w:t>créé</w:t>
      </w:r>
      <w:r w:rsidRPr="00EE67DA">
        <w:rPr>
          <w:rFonts w:ascii="Segoe UI" w:hAnsi="Segoe UI" w:cs="Segoe UI"/>
          <w:sz w:val="20"/>
          <w:szCs w:val="20"/>
        </w:rPr>
        <w:t xml:space="preserve"> un dossier avec les éléments suivants </w:t>
      </w:r>
    </w:p>
    <w:p w14:paraId="2B9853AB" w14:textId="723FC1DA" w:rsidR="00511DD2" w:rsidRPr="00EE67DA" w:rsidRDefault="00511DD2" w:rsidP="00511DD2">
      <w:pPr>
        <w:pStyle w:val="Paragraphedeliste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Un fichier avec extension html </w:t>
      </w:r>
    </w:p>
    <w:p w14:paraId="00B231ED" w14:textId="594C73CC" w:rsidR="00511DD2" w:rsidRPr="00EE67DA" w:rsidRDefault="00511DD2" w:rsidP="00511DD2">
      <w:pPr>
        <w:pStyle w:val="Paragraphedeliste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Un dossier </w:t>
      </w:r>
      <w:proofErr w:type="spellStart"/>
      <w:r w:rsidRPr="00EE67DA">
        <w:rPr>
          <w:rFonts w:ascii="Segoe UI" w:hAnsi="Segoe UI" w:cs="Segoe UI"/>
          <w:sz w:val="20"/>
          <w:szCs w:val="20"/>
        </w:rPr>
        <w:t>css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avec une feuille de style </w:t>
      </w:r>
    </w:p>
    <w:p w14:paraId="65033E7C" w14:textId="12FCC1E2" w:rsidR="00511DD2" w:rsidRPr="00EE67DA" w:rsidRDefault="00511DD2" w:rsidP="00511DD2">
      <w:pPr>
        <w:pStyle w:val="Paragraphedeliste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Un dossier images pour les images </w:t>
      </w:r>
    </w:p>
    <w:p w14:paraId="05A6ADFB" w14:textId="20444716" w:rsidR="00511DD2" w:rsidRPr="00EE67DA" w:rsidRDefault="00511DD2" w:rsidP="00511DD2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>J’ai d’abord créé ma structure de page avec les balises html</w:t>
      </w:r>
    </w:p>
    <w:p w14:paraId="7667C9CA" w14:textId="62D9B895" w:rsidR="00511DD2" w:rsidRPr="00EE67DA" w:rsidRDefault="00511DD2" w:rsidP="00511DD2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J’ai utilisé deux feuilles de styles externe : une feuille de style </w:t>
      </w:r>
      <w:proofErr w:type="spellStart"/>
      <w:r w:rsidRPr="00EE67DA">
        <w:rPr>
          <w:rFonts w:ascii="Segoe UI" w:hAnsi="Segoe UI" w:cs="Segoe UI"/>
          <w:sz w:val="20"/>
          <w:szCs w:val="20"/>
        </w:rPr>
        <w:t>css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que j’ai mis en lien dans le </w:t>
      </w:r>
      <w:proofErr w:type="spellStart"/>
      <w:r w:rsidRPr="00EE67DA">
        <w:rPr>
          <w:rFonts w:ascii="Segoe UI" w:hAnsi="Segoe UI" w:cs="Segoe UI"/>
          <w:sz w:val="20"/>
          <w:szCs w:val="20"/>
        </w:rPr>
        <w:t>head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de la page html </w:t>
      </w:r>
    </w:p>
    <w:p w14:paraId="558B21D7" w14:textId="23226BEC" w:rsidR="00511DD2" w:rsidRPr="00EE67DA" w:rsidRDefault="00511DD2" w:rsidP="00511DD2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+ </w:t>
      </w:r>
      <w:r w:rsidR="000B4FE2" w:rsidRPr="00EE67DA">
        <w:rPr>
          <w:rFonts w:ascii="Segoe UI" w:hAnsi="Segoe UI" w:cs="Segoe UI"/>
          <w:sz w:val="20"/>
          <w:szCs w:val="20"/>
        </w:rPr>
        <w:t xml:space="preserve">le </w:t>
      </w:r>
      <w:proofErr w:type="spellStart"/>
      <w:r w:rsidR="000B4FE2" w:rsidRPr="00EE67DA">
        <w:rPr>
          <w:rFonts w:ascii="Segoe UI" w:hAnsi="Segoe UI" w:cs="Segoe UI"/>
          <w:sz w:val="20"/>
          <w:szCs w:val="20"/>
        </w:rPr>
        <w:t>framework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EE67DA">
        <w:rPr>
          <w:rFonts w:ascii="Segoe UI" w:hAnsi="Segoe UI" w:cs="Segoe UI"/>
          <w:sz w:val="20"/>
          <w:szCs w:val="20"/>
        </w:rPr>
        <w:t>bootstrap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pour créer un web design responsif</w:t>
      </w:r>
    </w:p>
    <w:p w14:paraId="224DF713" w14:textId="6037D206" w:rsidR="00511DD2" w:rsidRPr="00EE67DA" w:rsidRDefault="00511DD2" w:rsidP="000B4FE2">
      <w:pPr>
        <w:pStyle w:val="Paragraphedeliste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C’est-à-dire que ma page web peut se lire sur plusieurs supports : des petits écrans, des écrans moyens et des grands écrans </w:t>
      </w:r>
    </w:p>
    <w:p w14:paraId="31A9584F" w14:textId="48AD90C9" w:rsidR="00351FF6" w:rsidRPr="00EE67DA" w:rsidRDefault="00351FF6" w:rsidP="00351FF6">
      <w:pPr>
        <w:rPr>
          <w:rFonts w:ascii="Segoe UI" w:hAnsi="Segoe UI" w:cs="Segoe UI"/>
          <w:sz w:val="20"/>
          <w:szCs w:val="20"/>
        </w:rPr>
      </w:pPr>
    </w:p>
    <w:p w14:paraId="459850CD" w14:textId="2D005C9B" w:rsidR="00351FF6" w:rsidRPr="00EE67DA" w:rsidRDefault="000B4FE2" w:rsidP="00351FF6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Pour utiliser les éléments </w:t>
      </w:r>
      <w:proofErr w:type="spellStart"/>
      <w:r w:rsidRPr="00EE67DA">
        <w:rPr>
          <w:rFonts w:ascii="Segoe UI" w:hAnsi="Segoe UI" w:cs="Segoe UI"/>
          <w:sz w:val="20"/>
          <w:szCs w:val="20"/>
        </w:rPr>
        <w:t>bootstrap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je les ai référencés dans ma page html à l’intérieur de la balise </w:t>
      </w:r>
      <w:proofErr w:type="spellStart"/>
      <w:r w:rsidRPr="00EE67DA">
        <w:rPr>
          <w:rFonts w:ascii="Segoe UI" w:hAnsi="Segoe UI" w:cs="Segoe UI"/>
          <w:sz w:val="20"/>
          <w:szCs w:val="20"/>
        </w:rPr>
        <w:t>head</w:t>
      </w:r>
      <w:proofErr w:type="spellEnd"/>
      <w:r w:rsidRPr="00EE67DA">
        <w:rPr>
          <w:rFonts w:ascii="Segoe UI" w:hAnsi="Segoe UI" w:cs="Segoe UI"/>
          <w:sz w:val="20"/>
          <w:szCs w:val="20"/>
        </w:rPr>
        <w:t>.</w:t>
      </w:r>
    </w:p>
    <w:p w14:paraId="28E39BA2" w14:textId="0948194E" w:rsidR="000B4FE2" w:rsidRPr="00EE67DA" w:rsidRDefault="000B4FE2" w:rsidP="00351FF6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Pour utiliser la barre de navigation déroulante j’ai également référencé la librairie javascript de </w:t>
      </w:r>
      <w:proofErr w:type="spellStart"/>
      <w:r w:rsidRPr="00EE67DA">
        <w:rPr>
          <w:rFonts w:ascii="Segoe UI" w:hAnsi="Segoe UI" w:cs="Segoe UI"/>
          <w:sz w:val="20"/>
          <w:szCs w:val="20"/>
        </w:rPr>
        <w:t>bootstrap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 avant la fermeture de ma balise body : boostrap.bundle.js chargée à partir de différents CDN (Content Delivery Network : réseau de diffusion de contenu qui met à disposition du contenu à des utilisateurs ).</w:t>
      </w:r>
    </w:p>
    <w:p w14:paraId="42CBF830" w14:textId="29F7A852" w:rsidR="000B4FE2" w:rsidRPr="00EE67DA" w:rsidRDefault="000B4FE2" w:rsidP="00351FF6">
      <w:pPr>
        <w:rPr>
          <w:rFonts w:ascii="Segoe UI" w:hAnsi="Segoe UI" w:cs="Segoe UI"/>
          <w:sz w:val="20"/>
          <w:szCs w:val="20"/>
        </w:rPr>
      </w:pPr>
    </w:p>
    <w:p w14:paraId="7B13BEF0" w14:textId="77777777" w:rsidR="003140EB" w:rsidRPr="00EE67DA" w:rsidRDefault="003140EB" w:rsidP="003140EB">
      <w:pPr>
        <w:pStyle w:val="Default"/>
        <w:rPr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Balises </w:t>
      </w:r>
      <w:proofErr w:type="spellStart"/>
      <w:r w:rsidRPr="00EE67DA">
        <w:rPr>
          <w:rFonts w:ascii="Segoe UI" w:hAnsi="Segoe UI" w:cs="Segoe UI"/>
          <w:sz w:val="20"/>
          <w:szCs w:val="20"/>
        </w:rPr>
        <w:t>bootstrap</w:t>
      </w:r>
      <w:proofErr w:type="spellEnd"/>
      <w:r w:rsidRPr="00EE67DA">
        <w:rPr>
          <w:rFonts w:ascii="Segoe UI" w:hAnsi="Segoe UI" w:cs="Segoe UI"/>
          <w:sz w:val="20"/>
          <w:szCs w:val="20"/>
        </w:rPr>
        <w:t xml:space="preserve"> : </w:t>
      </w:r>
    </w:p>
    <w:p w14:paraId="1D012782" w14:textId="79126878" w:rsidR="003140EB" w:rsidRPr="00EE67DA" w:rsidRDefault="003140EB" w:rsidP="003140EB">
      <w:pPr>
        <w:rPr>
          <w:rFonts w:ascii="Calibri" w:hAnsi="Calibri" w:cs="Calibri"/>
          <w:sz w:val="20"/>
          <w:szCs w:val="20"/>
        </w:rPr>
      </w:pPr>
      <w:r w:rsidRPr="00EE67DA">
        <w:rPr>
          <w:b/>
          <w:bCs/>
          <w:sz w:val="20"/>
          <w:szCs w:val="20"/>
        </w:rPr>
        <w:t xml:space="preserve">class="container" </w:t>
      </w:r>
      <w:r w:rsidRPr="00EE67DA">
        <w:rPr>
          <w:rFonts w:ascii="Calibri" w:hAnsi="Calibri" w:cs="Calibri"/>
          <w:sz w:val="20"/>
          <w:szCs w:val="20"/>
        </w:rPr>
        <w:t>:  un container de taille fixe avec marges gauche et droites automatiques</w:t>
      </w:r>
    </w:p>
    <w:p w14:paraId="523EAAB2" w14:textId="4927461B" w:rsidR="003140EB" w:rsidRPr="00EE67DA" w:rsidRDefault="003140EB" w:rsidP="003140EB">
      <w:pPr>
        <w:rPr>
          <w:rFonts w:ascii="Calibri" w:hAnsi="Calibri" w:cs="Calibri"/>
          <w:sz w:val="20"/>
          <w:szCs w:val="20"/>
        </w:rPr>
      </w:pPr>
    </w:p>
    <w:p w14:paraId="02B952AD" w14:textId="4E0A372D" w:rsidR="003140EB" w:rsidRPr="00EE67DA" w:rsidRDefault="00971969" w:rsidP="003140EB">
      <w:pPr>
        <w:rPr>
          <w:rFonts w:ascii="Calibri" w:hAnsi="Calibri" w:cs="Calibri"/>
          <w:sz w:val="20"/>
          <w:szCs w:val="20"/>
        </w:rPr>
      </w:pPr>
      <w:r w:rsidRPr="00EE67DA">
        <w:rPr>
          <w:rFonts w:ascii="Calibri" w:hAnsi="Calibri" w:cs="Calibri"/>
          <w:sz w:val="20"/>
          <w:szCs w:val="20"/>
        </w:rPr>
        <w:t xml:space="preserve">système de grilles de </w:t>
      </w:r>
      <w:proofErr w:type="spellStart"/>
      <w:r w:rsidRPr="00EE67DA">
        <w:rPr>
          <w:rFonts w:ascii="Calibri" w:hAnsi="Calibri" w:cs="Calibri"/>
          <w:sz w:val="20"/>
          <w:szCs w:val="20"/>
        </w:rPr>
        <w:t>bootstrap</w:t>
      </w:r>
      <w:proofErr w:type="spellEnd"/>
      <w:r w:rsidRPr="00EE67DA">
        <w:rPr>
          <w:rFonts w:ascii="Calibri" w:hAnsi="Calibri" w:cs="Calibri"/>
          <w:sz w:val="20"/>
          <w:szCs w:val="20"/>
        </w:rPr>
        <w:t xml:space="preserve"> est responsif : </w:t>
      </w:r>
      <w:proofErr w:type="spellStart"/>
      <w:r w:rsidRPr="00EE67DA">
        <w:rPr>
          <w:rFonts w:ascii="Calibri" w:hAnsi="Calibri" w:cs="Calibri"/>
          <w:sz w:val="20"/>
          <w:szCs w:val="20"/>
        </w:rPr>
        <w:t>row</w:t>
      </w:r>
      <w:proofErr w:type="spellEnd"/>
      <w:r w:rsidRPr="00EE67DA">
        <w:rPr>
          <w:rFonts w:ascii="Calibri" w:hAnsi="Calibri" w:cs="Calibri"/>
          <w:sz w:val="20"/>
          <w:szCs w:val="20"/>
        </w:rPr>
        <w:t xml:space="preserve"> composée de 12 colonnes de taille identique </w:t>
      </w:r>
    </w:p>
    <w:p w14:paraId="2F906CA9" w14:textId="356DB349" w:rsidR="00971969" w:rsidRPr="00EE67DA" w:rsidRDefault="00971969" w:rsidP="003140EB">
      <w:pPr>
        <w:rPr>
          <w:rFonts w:ascii="Segoe UI" w:hAnsi="Segoe UI" w:cs="Segoe UI"/>
          <w:sz w:val="20"/>
          <w:szCs w:val="20"/>
        </w:rPr>
      </w:pPr>
      <w:r w:rsidRPr="00EE67DA">
        <w:rPr>
          <w:rFonts w:ascii="Calibri" w:hAnsi="Calibri" w:cs="Calibri"/>
          <w:sz w:val="20"/>
          <w:szCs w:val="20"/>
        </w:rPr>
        <w:t>si petit format les colonnes s’empilent</w:t>
      </w:r>
    </w:p>
    <w:p w14:paraId="67B6E624" w14:textId="6EA7D71B" w:rsidR="003140EB" w:rsidRPr="00EE67DA" w:rsidRDefault="003140EB" w:rsidP="00351FF6">
      <w:pPr>
        <w:rPr>
          <w:rFonts w:ascii="Segoe UI" w:hAnsi="Segoe UI" w:cs="Segoe UI"/>
          <w:sz w:val="20"/>
          <w:szCs w:val="20"/>
        </w:rPr>
      </w:pPr>
    </w:p>
    <w:p w14:paraId="37F41375" w14:textId="77777777" w:rsidR="003140EB" w:rsidRPr="00EE67DA" w:rsidRDefault="003140EB" w:rsidP="00351FF6">
      <w:pPr>
        <w:rPr>
          <w:rFonts w:ascii="Segoe UI" w:hAnsi="Segoe UI" w:cs="Segoe UI"/>
          <w:sz w:val="20"/>
          <w:szCs w:val="20"/>
        </w:rPr>
      </w:pPr>
    </w:p>
    <w:p w14:paraId="530602DA" w14:textId="43DCE088" w:rsidR="000B4FE2" w:rsidRDefault="00096029" w:rsidP="00351FF6">
      <w:pPr>
        <w:rPr>
          <w:rFonts w:ascii="Segoe UI" w:hAnsi="Segoe UI" w:cs="Segoe UI"/>
          <w:sz w:val="20"/>
          <w:szCs w:val="20"/>
        </w:rPr>
      </w:pPr>
      <w:r w:rsidRPr="00EE67DA">
        <w:rPr>
          <w:rFonts w:ascii="Segoe UI" w:hAnsi="Segoe UI" w:cs="Segoe UI"/>
          <w:sz w:val="20"/>
          <w:szCs w:val="20"/>
        </w:rPr>
        <w:t xml:space="preserve">Description page web </w:t>
      </w:r>
      <w:r w:rsidR="00EF7393" w:rsidRPr="00EE67DA">
        <w:rPr>
          <w:rFonts w:ascii="Segoe UI" w:hAnsi="Segoe UI" w:cs="Segoe UI"/>
          <w:sz w:val="20"/>
          <w:szCs w:val="20"/>
        </w:rPr>
        <w:t>cv</w:t>
      </w:r>
      <w:r w:rsidR="007C5183">
        <w:rPr>
          <w:rFonts w:ascii="Segoe UI" w:hAnsi="Segoe UI" w:cs="Segoe UI"/>
          <w:sz w:val="20"/>
          <w:szCs w:val="20"/>
        </w:rPr>
        <w:t> :</w:t>
      </w:r>
    </w:p>
    <w:p w14:paraId="0B9EA6B6" w14:textId="606E5DC5" w:rsidR="007C5183" w:rsidRDefault="007C5183" w:rsidP="00351FF6">
      <w:pPr>
        <w:rPr>
          <w:rFonts w:ascii="Segoe UI" w:hAnsi="Segoe UI" w:cs="Segoe UI"/>
          <w:sz w:val="20"/>
          <w:szCs w:val="20"/>
        </w:rPr>
      </w:pPr>
    </w:p>
    <w:p w14:paraId="05103D9D" w14:textId="7F399A34" w:rsidR="007C5183" w:rsidRDefault="002175EC" w:rsidP="00351FF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 containers</w:t>
      </w:r>
      <w:r w:rsidR="007C5183">
        <w:rPr>
          <w:rFonts w:ascii="Segoe UI" w:hAnsi="Segoe UI" w:cs="Segoe UI"/>
          <w:sz w:val="20"/>
          <w:szCs w:val="20"/>
        </w:rPr>
        <w:t xml:space="preserve">  :</w:t>
      </w:r>
    </w:p>
    <w:p w14:paraId="1F8C2CE6" w14:textId="1FCCD3D8" w:rsidR="002175EC" w:rsidRDefault="002175EC" w:rsidP="00351FF6">
      <w:pPr>
        <w:rPr>
          <w:rFonts w:ascii="Segoe UI" w:hAnsi="Segoe UI" w:cs="Segoe UI"/>
          <w:sz w:val="20"/>
          <w:szCs w:val="20"/>
        </w:rPr>
      </w:pPr>
    </w:p>
    <w:p w14:paraId="0FA37D9A" w14:textId="0E162DCD" w:rsidR="007C5183" w:rsidRDefault="007C5183" w:rsidP="00351FF6">
      <w:pPr>
        <w:rPr>
          <w:rFonts w:ascii="Segoe UI" w:hAnsi="Segoe UI" w:cs="Segoe UI"/>
          <w:sz w:val="20"/>
          <w:szCs w:val="20"/>
        </w:rPr>
      </w:pPr>
    </w:p>
    <w:p w14:paraId="14DB1938" w14:textId="77777777" w:rsidR="002175EC" w:rsidRDefault="007C5183" w:rsidP="007C518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1</w:t>
      </w:r>
      <w:r w:rsidRPr="007C5183">
        <w:rPr>
          <w:rFonts w:ascii="Segoe UI" w:hAnsi="Segoe UI" w:cs="Segoe UI"/>
          <w:sz w:val="20"/>
          <w:szCs w:val="20"/>
          <w:vertAlign w:val="superscript"/>
        </w:rPr>
        <w:t>er</w:t>
      </w:r>
      <w:r>
        <w:rPr>
          <w:rFonts w:ascii="Segoe UI" w:hAnsi="Segoe UI" w:cs="Segoe UI"/>
          <w:sz w:val="20"/>
          <w:szCs w:val="20"/>
        </w:rPr>
        <w:t xml:space="preserve"> </w:t>
      </w:r>
      <w:r w:rsidR="002175EC">
        <w:rPr>
          <w:rFonts w:ascii="Segoe UI" w:hAnsi="Segoe UI" w:cs="Segoe UI"/>
          <w:sz w:val="20"/>
          <w:szCs w:val="20"/>
        </w:rPr>
        <w:t xml:space="preserve">containers </w:t>
      </w:r>
    </w:p>
    <w:p w14:paraId="17D2EDA2" w14:textId="079EA784" w:rsidR="007C5183" w:rsidRDefault="002175EC" w:rsidP="002175E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2 </w:t>
      </w:r>
      <w:proofErr w:type="spellStart"/>
      <w:r>
        <w:rPr>
          <w:rFonts w:ascii="Segoe UI" w:hAnsi="Segoe UI" w:cs="Segoe UI"/>
          <w:sz w:val="20"/>
          <w:szCs w:val="20"/>
        </w:rPr>
        <w:t>rows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</w:p>
    <w:p w14:paraId="6C8D1724" w14:textId="4129E296" w:rsidR="002175EC" w:rsidRDefault="002175EC" w:rsidP="002175E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</w:t>
      </w:r>
      <w:r w:rsidRPr="002175EC">
        <w:rPr>
          <w:rFonts w:ascii="Segoe UI" w:hAnsi="Segoe UI" w:cs="Segoe UI"/>
          <w:sz w:val="20"/>
          <w:szCs w:val="20"/>
          <w:vertAlign w:val="superscript"/>
        </w:rPr>
        <w:t>er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row</w:t>
      </w:r>
      <w:proofErr w:type="spellEnd"/>
      <w:r>
        <w:rPr>
          <w:rFonts w:ascii="Segoe UI" w:hAnsi="Segoe UI" w:cs="Segoe UI"/>
          <w:sz w:val="20"/>
          <w:szCs w:val="20"/>
        </w:rPr>
        <w:t xml:space="preserve"> divisé en colonnes </w:t>
      </w:r>
    </w:p>
    <w:p w14:paraId="53157E25" w14:textId="7A952AFA" w:rsidR="007C5183" w:rsidRDefault="007C5183" w:rsidP="007C5183">
      <w:pPr>
        <w:rPr>
          <w:rFonts w:ascii="Segoe UI" w:hAnsi="Segoe UI" w:cs="Segoe UI"/>
          <w:sz w:val="20"/>
          <w:szCs w:val="20"/>
        </w:rPr>
      </w:pPr>
    </w:p>
    <w:p w14:paraId="479EBB58" w14:textId="13BFD087" w:rsidR="007C5183" w:rsidRDefault="007C5183" w:rsidP="007C518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2 </w:t>
      </w:r>
      <w:proofErr w:type="spellStart"/>
      <w:r>
        <w:rPr>
          <w:rFonts w:ascii="Segoe UI" w:hAnsi="Segoe UI" w:cs="Segoe UI"/>
          <w:sz w:val="20"/>
          <w:szCs w:val="20"/>
        </w:rPr>
        <w:t>eme</w:t>
      </w:r>
      <w:proofErr w:type="spellEnd"/>
      <w:r w:rsidR="002175EC">
        <w:rPr>
          <w:rFonts w:ascii="Segoe UI" w:hAnsi="Segoe UI" w:cs="Segoe UI"/>
          <w:sz w:val="20"/>
          <w:szCs w:val="20"/>
        </w:rPr>
        <w:t xml:space="preserve"> bloc :</w:t>
      </w:r>
    </w:p>
    <w:p w14:paraId="40AF7D52" w14:textId="2C94A661" w:rsidR="002175EC" w:rsidRDefault="002175EC" w:rsidP="007C5183">
      <w:p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divi</w:t>
      </w:r>
      <w:proofErr w:type="spellEnd"/>
    </w:p>
    <w:p w14:paraId="6CE39FCE" w14:textId="737687E3" w:rsidR="007C5183" w:rsidRDefault="007C5183" w:rsidP="00351FF6">
      <w:pPr>
        <w:rPr>
          <w:rFonts w:ascii="Segoe UI" w:hAnsi="Segoe UI" w:cs="Segoe UI"/>
          <w:sz w:val="20"/>
          <w:szCs w:val="20"/>
        </w:rPr>
      </w:pPr>
    </w:p>
    <w:p w14:paraId="2547F897" w14:textId="77777777" w:rsidR="007C5183" w:rsidRPr="00EE67DA" w:rsidRDefault="007C5183" w:rsidP="00351FF6">
      <w:pPr>
        <w:rPr>
          <w:rFonts w:ascii="Segoe UI" w:hAnsi="Segoe UI" w:cs="Segoe UI"/>
          <w:sz w:val="20"/>
          <w:szCs w:val="20"/>
        </w:rPr>
      </w:pPr>
    </w:p>
    <w:p w14:paraId="5BBD5476" w14:textId="77777777" w:rsidR="000B4FE2" w:rsidRPr="00EE67DA" w:rsidRDefault="000B4FE2" w:rsidP="00351FF6">
      <w:pPr>
        <w:rPr>
          <w:rFonts w:ascii="Segoe UI" w:hAnsi="Segoe UI" w:cs="Segoe UI"/>
          <w:sz w:val="20"/>
          <w:szCs w:val="20"/>
        </w:rPr>
      </w:pPr>
    </w:p>
    <w:p w14:paraId="2AAF9553" w14:textId="77777777" w:rsidR="000B4FE2" w:rsidRPr="00EE67DA" w:rsidRDefault="000B4FE2" w:rsidP="00351FF6">
      <w:pPr>
        <w:rPr>
          <w:rFonts w:ascii="Segoe UI" w:hAnsi="Segoe UI" w:cs="Segoe UI"/>
          <w:sz w:val="20"/>
          <w:szCs w:val="20"/>
        </w:rPr>
      </w:pPr>
    </w:p>
    <w:sectPr w:rsidR="000B4FE2" w:rsidRPr="00EE67DA" w:rsidSect="003B166A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E70B" w14:textId="77777777" w:rsidR="00206DD2" w:rsidRDefault="00206DD2" w:rsidP="00E32EEA">
      <w:pPr>
        <w:spacing w:after="0" w:line="240" w:lineRule="auto"/>
      </w:pPr>
      <w:r>
        <w:separator/>
      </w:r>
    </w:p>
  </w:endnote>
  <w:endnote w:type="continuationSeparator" w:id="0">
    <w:p w14:paraId="6F618AA8" w14:textId="77777777" w:rsidR="00206DD2" w:rsidRDefault="00206DD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D602" w14:textId="77777777" w:rsidR="00206DD2" w:rsidRDefault="00206DD2" w:rsidP="00E32EEA">
      <w:pPr>
        <w:spacing w:after="0" w:line="240" w:lineRule="auto"/>
      </w:pPr>
      <w:r>
        <w:separator/>
      </w:r>
    </w:p>
  </w:footnote>
  <w:footnote w:type="continuationSeparator" w:id="0">
    <w:p w14:paraId="492DC3E5" w14:textId="77777777" w:rsidR="00206DD2" w:rsidRDefault="00206DD2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952"/>
    <w:multiLevelType w:val="hybridMultilevel"/>
    <w:tmpl w:val="41C20FE2"/>
    <w:lvl w:ilvl="0" w:tplc="A1B4FD7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06D9"/>
    <w:multiLevelType w:val="hybridMultilevel"/>
    <w:tmpl w:val="F68885B8"/>
    <w:lvl w:ilvl="0" w:tplc="D1C86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54911">
    <w:abstractNumId w:val="0"/>
  </w:num>
  <w:num w:numId="2" w16cid:durableId="158198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7F"/>
    <w:rsid w:val="00002828"/>
    <w:rsid w:val="000213FB"/>
    <w:rsid w:val="00096029"/>
    <w:rsid w:val="000B4FE2"/>
    <w:rsid w:val="00131A00"/>
    <w:rsid w:val="00206DD2"/>
    <w:rsid w:val="002175EC"/>
    <w:rsid w:val="00291026"/>
    <w:rsid w:val="003140EB"/>
    <w:rsid w:val="00351FF6"/>
    <w:rsid w:val="00397814"/>
    <w:rsid w:val="003B166A"/>
    <w:rsid w:val="003C06EB"/>
    <w:rsid w:val="003E02A1"/>
    <w:rsid w:val="003E507F"/>
    <w:rsid w:val="004A0F87"/>
    <w:rsid w:val="004A6FF6"/>
    <w:rsid w:val="005111C5"/>
    <w:rsid w:val="00511DD2"/>
    <w:rsid w:val="00595008"/>
    <w:rsid w:val="006C3412"/>
    <w:rsid w:val="00757863"/>
    <w:rsid w:val="007C5183"/>
    <w:rsid w:val="00886B5E"/>
    <w:rsid w:val="00895209"/>
    <w:rsid w:val="008D1197"/>
    <w:rsid w:val="00971969"/>
    <w:rsid w:val="009B0467"/>
    <w:rsid w:val="009F6BA9"/>
    <w:rsid w:val="00A15C29"/>
    <w:rsid w:val="00A66E7A"/>
    <w:rsid w:val="00B77A95"/>
    <w:rsid w:val="00E32EEA"/>
    <w:rsid w:val="00EE67DA"/>
    <w:rsid w:val="00EF7393"/>
    <w:rsid w:val="00F812D0"/>
    <w:rsid w:val="00F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E048D"/>
  <w15:chartTrackingRefBased/>
  <w15:docId w15:val="{B6D9C27C-26E0-4EE0-8C81-2EA770CA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itre1">
    <w:name w:val="heading 1"/>
    <w:basedOn w:val="Normal"/>
    <w:link w:val="Titre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re">
    <w:name w:val="Title"/>
    <w:basedOn w:val="Normal"/>
    <w:link w:val="Titre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edelespacerserv">
    <w:name w:val="Placeholder Text"/>
    <w:basedOn w:val="Policepardfaut"/>
    <w:uiPriority w:val="99"/>
    <w:semiHidden/>
    <w:rsid w:val="00F812D0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12D0"/>
    <w:rPr>
      <w:rFonts w:eastAsiaTheme="majorEastAsia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66A"/>
  </w:style>
  <w:style w:type="paragraph" w:styleId="Pieddepage">
    <w:name w:val="footer"/>
    <w:basedOn w:val="Normal"/>
    <w:link w:val="Pieddepag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66A"/>
  </w:style>
  <w:style w:type="paragraph" w:styleId="Paragraphedeliste">
    <w:name w:val="List Paragraph"/>
    <w:basedOn w:val="Normal"/>
    <w:uiPriority w:val="34"/>
    <w:unhideWhenUsed/>
    <w:qFormat/>
    <w:rsid w:val="00511DD2"/>
    <w:pPr>
      <w:ind w:left="720"/>
      <w:contextualSpacing/>
    </w:pPr>
  </w:style>
  <w:style w:type="paragraph" w:customStyle="1" w:styleId="Default">
    <w:name w:val="Default"/>
    <w:rsid w:val="003140E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Notes%20de%20pr&#233;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de présentation.dotx</Template>
  <TotalTime>668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 Kahla</cp:lastModifiedBy>
  <cp:revision>16</cp:revision>
  <dcterms:created xsi:type="dcterms:W3CDTF">2023-01-19T10:03:00Z</dcterms:created>
  <dcterms:modified xsi:type="dcterms:W3CDTF">2023-01-20T15:31:00Z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